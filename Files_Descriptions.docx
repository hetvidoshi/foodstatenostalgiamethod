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FA3C05E" w:rsidR="00D40495" w:rsidRPr="004D2789" w:rsidRDefault="004D2789">
      <w:pPr>
        <w:rPr>
          <w:bCs/>
        </w:rPr>
      </w:pPr>
      <w:r>
        <w:rPr>
          <w:b/>
        </w:rPr>
        <w:t xml:space="preserve">(Note: </w:t>
      </w:r>
      <w:r>
        <w:rPr>
          <w:bCs/>
        </w:rPr>
        <w:t>In many places, American foods will be referred to as Caucasian foods. Though this is not accurate</w:t>
      </w:r>
      <w:r w:rsidR="006268FF">
        <w:rPr>
          <w:bCs/>
        </w:rPr>
        <w:t xml:space="preserve"> descriptor</w:t>
      </w:r>
      <w:r>
        <w:rPr>
          <w:bCs/>
        </w:rPr>
        <w:t>,</w:t>
      </w:r>
      <w:r w:rsidR="00E530C5">
        <w:rPr>
          <w:bCs/>
        </w:rPr>
        <w:t xml:space="preserve"> Caucasian</w:t>
      </w:r>
      <w:r>
        <w:rPr>
          <w:bCs/>
        </w:rPr>
        <w:t xml:space="preserve"> was our old label for foods from the USA). </w:t>
      </w:r>
    </w:p>
    <w:p w14:paraId="00000002" w14:textId="77777777" w:rsidR="00D40495" w:rsidRDefault="00D40495">
      <w:pPr>
        <w:rPr>
          <w:b/>
        </w:rPr>
      </w:pPr>
    </w:p>
    <w:p w14:paraId="00000003" w14:textId="77777777" w:rsidR="00D40495" w:rsidRDefault="00000000">
      <w:pPr>
        <w:rPr>
          <w:b/>
        </w:rPr>
      </w:pPr>
      <w:proofErr w:type="spellStart"/>
      <w:r>
        <w:rPr>
          <w:b/>
        </w:rPr>
        <w:t>FinalSplitAuto.jim</w:t>
      </w:r>
      <w:proofErr w:type="spellEnd"/>
    </w:p>
    <w:p w14:paraId="00000004" w14:textId="77777777" w:rsidR="00D40495" w:rsidRDefault="00000000">
      <w:r>
        <w:t xml:space="preserve">To be used with </w:t>
      </w:r>
      <w:proofErr w:type="spellStart"/>
      <w:r>
        <w:t>imageJ</w:t>
      </w:r>
      <w:proofErr w:type="spellEnd"/>
      <w:r>
        <w:t xml:space="preserve"> under Process&gt;Multiple Image Processor. This is the “macro”. Had some trouble shooting issues as of late.</w:t>
      </w:r>
    </w:p>
    <w:p w14:paraId="00000005" w14:textId="77777777" w:rsidR="00D40495" w:rsidRDefault="00D40495"/>
    <w:p w14:paraId="00000006" w14:textId="77777777" w:rsidR="00D40495" w:rsidRDefault="00000000">
      <w:pPr>
        <w:rPr>
          <w:b/>
        </w:rPr>
      </w:pPr>
      <w:r>
        <w:rPr>
          <w:b/>
        </w:rPr>
        <w:t xml:space="preserve">Food Image </w:t>
      </w:r>
      <w:proofErr w:type="spellStart"/>
      <w:r>
        <w:rPr>
          <w:b/>
        </w:rPr>
        <w:t>Stats.Rmd</w:t>
      </w:r>
      <w:proofErr w:type="spellEnd"/>
    </w:p>
    <w:p w14:paraId="00000007" w14:textId="5C37FA3D" w:rsidR="00D40495" w:rsidRDefault="00000000">
      <w:r>
        <w:t>To be used with R studio. Will need to change directory information. Used in conjunction with two csv docs (</w:t>
      </w:r>
      <w:r w:rsidR="00612AB0">
        <w:t>AmericanFoodImages_PhysicalProperties</w:t>
      </w:r>
      <w:r>
        <w:t xml:space="preserve">.csv and </w:t>
      </w:r>
      <w:r w:rsidR="00612AB0">
        <w:t>IndianFoodImages_PhysicalProperties</w:t>
      </w:r>
      <w:r>
        <w:t>.csv). A preview of the code and the expected results is uploaded as Food-Image-Stats New.</w:t>
      </w:r>
    </w:p>
    <w:p w14:paraId="00000008" w14:textId="77777777" w:rsidR="00D40495" w:rsidRDefault="00D40495"/>
    <w:p w14:paraId="00000009" w14:textId="77777777" w:rsidR="00D40495" w:rsidRDefault="00000000">
      <w:pPr>
        <w:rPr>
          <w:b/>
        </w:rPr>
      </w:pPr>
      <w:proofErr w:type="spellStart"/>
      <w:r>
        <w:rPr>
          <w:b/>
        </w:rPr>
        <w:t>getColorsAllIndian.m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getColorsStats.m</w:t>
      </w:r>
      <w:proofErr w:type="spellEnd"/>
    </w:p>
    <w:p w14:paraId="0000000A" w14:textId="77777777" w:rsidR="00D40495" w:rsidRDefault="00000000">
      <w:r>
        <w:t xml:space="preserve">To be used with 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getColorsStats</w:t>
      </w:r>
      <w:proofErr w:type="spellEnd"/>
      <w:r>
        <w:t xml:space="preserve"> is a function that gets called in </w:t>
      </w:r>
      <w:proofErr w:type="spellStart"/>
      <w:r>
        <w:t>getColorsAllIndian</w:t>
      </w:r>
      <w:proofErr w:type="spellEnd"/>
      <w:r>
        <w:t xml:space="preserve">. These can be a bit finicky on the directory you are in. </w:t>
      </w:r>
      <w:proofErr w:type="spellStart"/>
      <w:r>
        <w:t>getColorsAllIndian</w:t>
      </w:r>
      <w:proofErr w:type="spellEnd"/>
      <w:r>
        <w:t xml:space="preserve"> can be altered and used for </w:t>
      </w:r>
      <w:proofErr w:type="spellStart"/>
      <w:r>
        <w:t>caucasian</w:t>
      </w:r>
      <w:proofErr w:type="spellEnd"/>
      <w:r>
        <w:t xml:space="preserve"> as well. Make sure you have the image toolbox. </w:t>
      </w:r>
    </w:p>
    <w:p w14:paraId="0000000B" w14:textId="77777777" w:rsidR="00D40495" w:rsidRDefault="00D40495"/>
    <w:p w14:paraId="0000000C" w14:textId="77777777" w:rsidR="00D40495" w:rsidRDefault="00000000">
      <w:pPr>
        <w:rPr>
          <w:b/>
        </w:rPr>
      </w:pPr>
      <w:proofErr w:type="spellStart"/>
      <w:r>
        <w:rPr>
          <w:b/>
        </w:rPr>
        <w:t>hsvCauc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hsvIndian.m</w:t>
      </w:r>
      <w:proofErr w:type="spellEnd"/>
    </w:p>
    <w:p w14:paraId="0000000D" w14:textId="77777777" w:rsidR="00D40495" w:rsidRDefault="00000000">
      <w:r>
        <w:t xml:space="preserve">To be used with </w:t>
      </w:r>
      <w:proofErr w:type="spellStart"/>
      <w:r>
        <w:t>matlab</w:t>
      </w:r>
      <w:proofErr w:type="spellEnd"/>
      <w:r>
        <w:t xml:space="preserve"> to retrieve saturation and hue data. </w:t>
      </w:r>
    </w:p>
    <w:p w14:paraId="0000000E" w14:textId="77777777" w:rsidR="00D40495" w:rsidRDefault="00D40495"/>
    <w:p w14:paraId="0000000F" w14:textId="77777777" w:rsidR="00D40495" w:rsidRDefault="00000000">
      <w:pPr>
        <w:rPr>
          <w:b/>
        </w:rPr>
      </w:pPr>
      <w:proofErr w:type="spellStart"/>
      <w:r>
        <w:rPr>
          <w:b/>
        </w:rPr>
        <w:t>Luminance.ijim</w:t>
      </w:r>
      <w:proofErr w:type="spellEnd"/>
    </w:p>
    <w:p w14:paraId="00000010" w14:textId="77777777" w:rsidR="00D40495" w:rsidRDefault="00000000">
      <w:r>
        <w:t xml:space="preserve">To be used with </w:t>
      </w:r>
      <w:proofErr w:type="spellStart"/>
      <w:r>
        <w:t>imageJ</w:t>
      </w:r>
      <w:proofErr w:type="spellEnd"/>
      <w:r>
        <w:t xml:space="preserve"> to retrieve luminance data. </w:t>
      </w:r>
    </w:p>
    <w:p w14:paraId="00000011" w14:textId="77777777" w:rsidR="00D40495" w:rsidRDefault="00D40495"/>
    <w:p w14:paraId="00000012" w14:textId="53A1EC1F" w:rsidR="00D40495" w:rsidRDefault="00000000">
      <w:r>
        <w:t xml:space="preserve">Many other </w:t>
      </w:r>
      <w:r w:rsidR="00846425">
        <w:t>properties</w:t>
      </w:r>
      <w:r>
        <w:t xml:space="preserve"> can be measured with </w:t>
      </w:r>
      <w:proofErr w:type="spellStart"/>
      <w:r>
        <w:t>imageJ</w:t>
      </w:r>
      <w:proofErr w:type="spellEnd"/>
      <w:r>
        <w:t xml:space="preserve"> batch measure. </w:t>
      </w:r>
    </w:p>
    <w:p w14:paraId="1F33B7F8" w14:textId="77777777" w:rsidR="00006805" w:rsidRDefault="00006805"/>
    <w:p w14:paraId="58C4B96A" w14:textId="0CA21924" w:rsidR="00BC56BD" w:rsidRDefault="00BC56BD">
      <w:pPr>
        <w:rPr>
          <w:b/>
        </w:rPr>
      </w:pPr>
      <w:r>
        <w:rPr>
          <w:b/>
        </w:rPr>
        <w:t>Results_GroupComparisons.docx</w:t>
      </w:r>
    </w:p>
    <w:p w14:paraId="5DE2DF0F" w14:textId="77777777" w:rsidR="00BC56BD" w:rsidRDefault="00BC56BD">
      <w:pPr>
        <w:rPr>
          <w:b/>
        </w:rPr>
      </w:pPr>
    </w:p>
    <w:p w14:paraId="47A30B4D" w14:textId="755E787B" w:rsidR="00BC56BD" w:rsidRDefault="00BC56BD">
      <w:pPr>
        <w:rPr>
          <w:bCs/>
        </w:rPr>
      </w:pPr>
      <w:r>
        <w:rPr>
          <w:bCs/>
        </w:rPr>
        <w:t>Contains the code and results</w:t>
      </w:r>
      <w:r w:rsidR="004C17D8">
        <w:rPr>
          <w:bCs/>
        </w:rPr>
        <w:t xml:space="preserve"> showcasing significant differences in the physical properties between images of American and Indian foods. </w:t>
      </w:r>
    </w:p>
    <w:p w14:paraId="0CAC6FE9" w14:textId="77777777" w:rsidR="004C17D8" w:rsidRDefault="004C17D8">
      <w:pPr>
        <w:rPr>
          <w:bCs/>
        </w:rPr>
      </w:pPr>
    </w:p>
    <w:p w14:paraId="1DCC3396" w14:textId="77777777" w:rsidR="004C17D8" w:rsidRPr="00BC56BD" w:rsidRDefault="004C17D8">
      <w:pPr>
        <w:rPr>
          <w:bCs/>
        </w:rPr>
      </w:pPr>
    </w:p>
    <w:sectPr w:rsidR="004C17D8" w:rsidRPr="00BC56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95"/>
    <w:rsid w:val="00006805"/>
    <w:rsid w:val="004C17D8"/>
    <w:rsid w:val="004D2789"/>
    <w:rsid w:val="00612AB0"/>
    <w:rsid w:val="006268FF"/>
    <w:rsid w:val="00846425"/>
    <w:rsid w:val="00863D1A"/>
    <w:rsid w:val="00BC56BD"/>
    <w:rsid w:val="00D40495"/>
    <w:rsid w:val="00E5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C0A0"/>
  <w15:docId w15:val="{C77B4059-A712-5A4D-A59B-04C2A635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Hetvi Doshi</cp:lastModifiedBy>
  <cp:revision>9</cp:revision>
  <dcterms:created xsi:type="dcterms:W3CDTF">2024-08-08T14:19:00Z</dcterms:created>
  <dcterms:modified xsi:type="dcterms:W3CDTF">2024-08-08T14:26:00Z</dcterms:modified>
</cp:coreProperties>
</file>